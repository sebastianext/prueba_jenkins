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87" w:rsidRPr="00891B87" w:rsidRDefault="00891B87" w:rsidP="00891B87">
      <w:pPr>
        <w:pStyle w:val="Puesto"/>
        <w:jc w:val="right"/>
        <w:rPr>
          <w:rFonts w:cs="Arial"/>
          <w:lang w:val="es-ES"/>
        </w:rPr>
      </w:pPr>
      <w:r w:rsidRPr="00891B87">
        <w:rPr>
          <w:rFonts w:cs="Arial"/>
          <w:lang w:val="es-ES"/>
        </w:rPr>
        <w:t>Sistema de administración de crédito, ventas e inventario para la distribución de licores y bebidas gaseosas</w:t>
      </w:r>
    </w:p>
    <w:p w:rsidR="007E0364" w:rsidRPr="008F6297" w:rsidRDefault="007E0364">
      <w:pPr>
        <w:pStyle w:val="Puesto"/>
        <w:jc w:val="right"/>
        <w:rPr>
          <w:rFonts w:cs="Arial"/>
        </w:rPr>
      </w:pPr>
      <w:r w:rsidRPr="008F6297">
        <w:rPr>
          <w:rFonts w:cs="Arial"/>
        </w:rPr>
        <w:fldChar w:fldCharType="begin"/>
      </w:r>
      <w:r w:rsidRPr="008F6297">
        <w:rPr>
          <w:rFonts w:cs="Arial"/>
        </w:rPr>
        <w:instrText xml:space="preserve"> TITLE  \* MERGEFORMAT </w:instrText>
      </w:r>
      <w:r w:rsidRPr="008F6297">
        <w:rPr>
          <w:rFonts w:cs="Arial"/>
        </w:rPr>
        <w:fldChar w:fldCharType="separate"/>
      </w:r>
      <w:r w:rsidR="00140D41">
        <w:rPr>
          <w:rFonts w:cs="Arial"/>
        </w:rPr>
        <w:t>Risk List</w:t>
      </w:r>
      <w:r w:rsidRPr="008F6297">
        <w:rPr>
          <w:rFonts w:cs="Arial"/>
        </w:rPr>
        <w:fldChar w:fldCharType="end"/>
      </w:r>
    </w:p>
    <w:p w:rsidR="007E0364" w:rsidRPr="008F6297" w:rsidRDefault="007E0364">
      <w:pPr>
        <w:pStyle w:val="Puesto"/>
        <w:jc w:val="right"/>
        <w:rPr>
          <w:rFonts w:cs="Arial"/>
        </w:rPr>
      </w:pPr>
    </w:p>
    <w:p w:rsidR="007E0364" w:rsidRPr="008F6297" w:rsidRDefault="00891B87">
      <w:pPr>
        <w:pStyle w:val="Puesto"/>
        <w:jc w:val="right"/>
        <w:rPr>
          <w:rFonts w:cs="Arial"/>
          <w:sz w:val="28"/>
        </w:rPr>
      </w:pPr>
      <w:r>
        <w:rPr>
          <w:rFonts w:cs="Arial"/>
          <w:sz w:val="28"/>
        </w:rPr>
        <w:t>Version 1.0</w:t>
      </w:r>
    </w:p>
    <w:p w:rsidR="007E0364" w:rsidRPr="008F6297" w:rsidRDefault="007E0364">
      <w:pPr>
        <w:pStyle w:val="Puesto"/>
        <w:rPr>
          <w:rFonts w:cs="Arial"/>
          <w:sz w:val="28"/>
        </w:rPr>
      </w:pPr>
    </w:p>
    <w:p w:rsidR="007E0364" w:rsidRPr="008F6297" w:rsidRDefault="007E0364">
      <w:pPr>
        <w:rPr>
          <w:rFonts w:ascii="Arial" w:hAnsi="Arial" w:cs="Arial"/>
        </w:rPr>
      </w:pPr>
    </w:p>
    <w:p w:rsidR="007E0364" w:rsidRPr="008F6297" w:rsidRDefault="007E0364">
      <w:pPr>
        <w:rPr>
          <w:rFonts w:ascii="Arial" w:hAnsi="Arial" w:cs="Arial"/>
        </w:rPr>
        <w:sectPr w:rsidR="007E0364" w:rsidRPr="008F629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0364" w:rsidRPr="008F6297" w:rsidRDefault="007E0364">
      <w:pPr>
        <w:pStyle w:val="Puesto"/>
        <w:rPr>
          <w:rFonts w:cs="Arial"/>
        </w:rPr>
      </w:pPr>
      <w:r w:rsidRPr="008F6297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0364" w:rsidRPr="008F629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Author</w:t>
            </w:r>
          </w:p>
        </w:tc>
      </w:tr>
      <w:tr w:rsidR="007E0364" w:rsidRPr="00891B8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0364" w:rsidRPr="008F6297" w:rsidRDefault="00891B8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09/03/2016</w:t>
            </w:r>
          </w:p>
        </w:tc>
        <w:tc>
          <w:tcPr>
            <w:tcW w:w="1152" w:type="dxa"/>
          </w:tcPr>
          <w:p w:rsidR="007E0364" w:rsidRPr="008F6297" w:rsidRDefault="00891B8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7E0364" w:rsidRPr="00891B87" w:rsidRDefault="00891B87" w:rsidP="00891B87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 xml:space="preserve">Documento de lista de riesgos </w:t>
            </w:r>
          </w:p>
        </w:tc>
        <w:tc>
          <w:tcPr>
            <w:tcW w:w="2304" w:type="dxa"/>
          </w:tcPr>
          <w:p w:rsidR="007E0364" w:rsidRPr="00891B87" w:rsidRDefault="00891B87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 xml:space="preserve">Johan </w:t>
            </w:r>
            <w:r w:rsidR="005B6154" w:rsidRPr="00891B87">
              <w:rPr>
                <w:rFonts w:ascii="Arial" w:hAnsi="Arial" w:cs="Arial"/>
                <w:lang w:val="es-ES"/>
              </w:rPr>
              <w:t>Sebastián</w:t>
            </w:r>
            <w:r w:rsidRPr="00891B87">
              <w:rPr>
                <w:rFonts w:ascii="Arial" w:hAnsi="Arial" w:cs="Arial"/>
                <w:lang w:val="es-ES"/>
              </w:rPr>
              <w:t xml:space="preserve"> Quintero</w:t>
            </w:r>
          </w:p>
          <w:p w:rsidR="00891B87" w:rsidRPr="00891B87" w:rsidRDefault="005B6154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>Fabián</w:t>
            </w:r>
            <w:r w:rsidR="00891B87" w:rsidRPr="00891B87">
              <w:rPr>
                <w:rFonts w:ascii="Arial" w:hAnsi="Arial" w:cs="Arial"/>
                <w:lang w:val="es-ES"/>
              </w:rPr>
              <w:t xml:space="preserve"> Llanos</w:t>
            </w:r>
          </w:p>
        </w:tc>
      </w:tr>
      <w:tr w:rsidR="007E0364" w:rsidRPr="00891B8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7E0364" w:rsidRPr="00891B8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7E0364" w:rsidRPr="00891B8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7E0364" w:rsidRPr="00891B87" w:rsidRDefault="007E0364">
      <w:pPr>
        <w:rPr>
          <w:rFonts w:ascii="Arial" w:hAnsi="Arial" w:cs="Arial"/>
          <w:lang w:val="es-ES"/>
        </w:rPr>
      </w:pPr>
    </w:p>
    <w:p w:rsidR="007E0364" w:rsidRPr="008F6297" w:rsidRDefault="007E0364">
      <w:pPr>
        <w:pStyle w:val="Puesto"/>
        <w:rPr>
          <w:rFonts w:cs="Arial"/>
        </w:rPr>
      </w:pPr>
      <w:r w:rsidRPr="00891B87">
        <w:rPr>
          <w:rFonts w:cs="Arial"/>
          <w:lang w:val="es-ES"/>
        </w:rPr>
        <w:br w:type="page"/>
      </w:r>
      <w:r w:rsidRPr="008F6297">
        <w:rPr>
          <w:rFonts w:cs="Arial"/>
        </w:rPr>
        <w:lastRenderedPageBreak/>
        <w:t>Table of Contents</w:t>
      </w:r>
    </w:p>
    <w:p w:rsidR="007E0364" w:rsidRPr="008F6297" w:rsidRDefault="007E036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</w:rPr>
        <w:fldChar w:fldCharType="begin"/>
      </w:r>
      <w:r w:rsidRPr="008F6297">
        <w:rPr>
          <w:rFonts w:ascii="Arial" w:hAnsi="Arial" w:cs="Arial"/>
        </w:rPr>
        <w:instrText xml:space="preserve"> TOC \o "1-3" </w:instrText>
      </w:r>
      <w:r w:rsidRPr="008F6297">
        <w:rPr>
          <w:rFonts w:ascii="Arial" w:hAnsi="Arial" w:cs="Arial"/>
        </w:rPr>
        <w:fldChar w:fldCharType="separate"/>
      </w:r>
      <w:r w:rsidRPr="008F6297">
        <w:rPr>
          <w:rFonts w:ascii="Arial" w:hAnsi="Arial" w:cs="Arial"/>
          <w:noProof/>
          <w:szCs w:val="24"/>
        </w:rPr>
        <w:t>1.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  <w:szCs w:val="24"/>
        </w:rPr>
        <w:t>Introduction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_Toc492790957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1.1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Purpose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_Toc492790958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1.2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Scope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_Toc492790959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1.3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Definitions, Acronyms, and Abbreviations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_Toc492790960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1.4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References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_Toc492790961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</w:p>
    <w:p w:rsidR="007E0364" w:rsidRPr="008F6297" w:rsidRDefault="007E036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  <w:szCs w:val="24"/>
        </w:rPr>
        <w:t>2.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  <w:szCs w:val="24"/>
        </w:rPr>
        <w:t>Risks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_Toc492790963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2.1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&lt;Risk Identifier—a descriptive name or number&gt;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_Toc492790964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3"/>
        <w:rPr>
          <w:rFonts w:ascii="Arial" w:hAnsi="Arial" w:cs="Arial"/>
          <w:bCs w:val="0"/>
          <w:sz w:val="24"/>
          <w:szCs w:val="24"/>
        </w:rPr>
      </w:pPr>
      <w:r w:rsidRPr="008F6297">
        <w:rPr>
          <w:rFonts w:ascii="Arial" w:hAnsi="Arial" w:cs="Arial"/>
        </w:rPr>
        <w:t>2.1.1</w:t>
      </w:r>
      <w:r w:rsidRPr="008F6297">
        <w:rPr>
          <w:rFonts w:ascii="Arial" w:hAnsi="Arial" w:cs="Arial"/>
          <w:bCs w:val="0"/>
          <w:sz w:val="24"/>
          <w:szCs w:val="24"/>
        </w:rPr>
        <w:tab/>
      </w:r>
      <w:r w:rsidRPr="008F6297">
        <w:rPr>
          <w:rFonts w:ascii="Arial" w:hAnsi="Arial" w:cs="Arial"/>
        </w:rPr>
        <w:t>Risk Magnitude or Ranking</w:t>
      </w:r>
      <w:r w:rsidRPr="008F6297">
        <w:rPr>
          <w:rFonts w:ascii="Arial" w:hAnsi="Arial" w:cs="Arial"/>
        </w:rPr>
        <w:tab/>
      </w:r>
      <w:r w:rsidRPr="008F6297">
        <w:rPr>
          <w:rFonts w:ascii="Arial" w:hAnsi="Arial" w:cs="Arial"/>
        </w:rPr>
        <w:fldChar w:fldCharType="begin"/>
      </w:r>
      <w:r w:rsidRPr="008F6297">
        <w:rPr>
          <w:rFonts w:ascii="Arial" w:hAnsi="Arial" w:cs="Arial"/>
        </w:rPr>
        <w:instrText xml:space="preserve"> PAGEREF _Toc492790965 \h </w:instrText>
      </w:r>
      <w:r w:rsidRPr="008F6297">
        <w:rPr>
          <w:rFonts w:ascii="Arial" w:hAnsi="Arial" w:cs="Arial"/>
        </w:rPr>
      </w:r>
      <w:r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Pr="008F6297">
        <w:rPr>
          <w:rFonts w:ascii="Arial" w:hAnsi="Arial" w:cs="Arial"/>
        </w:rPr>
        <w:fldChar w:fldCharType="end"/>
      </w:r>
    </w:p>
    <w:p w:rsidR="007E0364" w:rsidRPr="008F6297" w:rsidRDefault="007E0364">
      <w:pPr>
        <w:pStyle w:val="TDC3"/>
        <w:rPr>
          <w:rFonts w:ascii="Arial" w:hAnsi="Arial" w:cs="Arial"/>
          <w:bCs w:val="0"/>
          <w:sz w:val="24"/>
          <w:szCs w:val="24"/>
        </w:rPr>
      </w:pPr>
      <w:r w:rsidRPr="008F6297">
        <w:rPr>
          <w:rFonts w:ascii="Arial" w:hAnsi="Arial" w:cs="Arial"/>
        </w:rPr>
        <w:t>2.1.2</w:t>
      </w:r>
      <w:r w:rsidRPr="008F6297">
        <w:rPr>
          <w:rFonts w:ascii="Arial" w:hAnsi="Arial" w:cs="Arial"/>
          <w:bCs w:val="0"/>
          <w:sz w:val="24"/>
          <w:szCs w:val="24"/>
        </w:rPr>
        <w:tab/>
      </w:r>
      <w:r w:rsidRPr="008F6297">
        <w:rPr>
          <w:rFonts w:ascii="Arial" w:hAnsi="Arial" w:cs="Arial"/>
        </w:rPr>
        <w:t>Description</w:t>
      </w:r>
      <w:r w:rsidRPr="008F6297">
        <w:rPr>
          <w:rFonts w:ascii="Arial" w:hAnsi="Arial" w:cs="Arial"/>
        </w:rPr>
        <w:tab/>
      </w:r>
      <w:r w:rsidRPr="008F6297">
        <w:rPr>
          <w:rFonts w:ascii="Arial" w:hAnsi="Arial" w:cs="Arial"/>
        </w:rPr>
        <w:fldChar w:fldCharType="begin"/>
      </w:r>
      <w:r w:rsidRPr="008F6297">
        <w:rPr>
          <w:rFonts w:ascii="Arial" w:hAnsi="Arial" w:cs="Arial"/>
        </w:rPr>
        <w:instrText xml:space="preserve"> PAGEREF _Toc492790966 \h </w:instrText>
      </w:r>
      <w:r w:rsidRPr="008F6297">
        <w:rPr>
          <w:rFonts w:ascii="Arial" w:hAnsi="Arial" w:cs="Arial"/>
        </w:rPr>
      </w:r>
      <w:r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Pr="008F6297">
        <w:rPr>
          <w:rFonts w:ascii="Arial" w:hAnsi="Arial" w:cs="Arial"/>
        </w:rPr>
        <w:fldChar w:fldCharType="end"/>
      </w:r>
    </w:p>
    <w:p w:rsidR="007E0364" w:rsidRPr="008F6297" w:rsidRDefault="00805CE0">
      <w:pPr>
        <w:pStyle w:val="TDC3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</w:rPr>
        <w:t>2.1.3</w:t>
      </w:r>
      <w:r w:rsidR="007E0364" w:rsidRPr="008F6297">
        <w:rPr>
          <w:rFonts w:ascii="Arial" w:hAnsi="Arial" w:cs="Arial"/>
          <w:bCs w:val="0"/>
          <w:sz w:val="24"/>
          <w:szCs w:val="24"/>
        </w:rPr>
        <w:tab/>
      </w:r>
      <w:r w:rsidR="007E0364" w:rsidRPr="008F6297">
        <w:rPr>
          <w:rFonts w:ascii="Arial" w:hAnsi="Arial" w:cs="Arial"/>
        </w:rPr>
        <w:t>Mitigation Strategy</w:t>
      </w:r>
      <w:r w:rsidR="007E0364" w:rsidRPr="008F6297">
        <w:rPr>
          <w:rFonts w:ascii="Arial" w:hAnsi="Arial" w:cs="Arial"/>
        </w:rPr>
        <w:tab/>
      </w:r>
      <w:r w:rsidR="007E0364" w:rsidRPr="008F6297">
        <w:rPr>
          <w:rFonts w:ascii="Arial" w:hAnsi="Arial" w:cs="Arial"/>
        </w:rPr>
        <w:fldChar w:fldCharType="begin"/>
      </w:r>
      <w:r w:rsidR="007E0364" w:rsidRPr="008F6297">
        <w:rPr>
          <w:rFonts w:ascii="Arial" w:hAnsi="Arial" w:cs="Arial"/>
        </w:rPr>
        <w:instrText xml:space="preserve"> PAGEREF _Toc492790969 \h </w:instrText>
      </w:r>
      <w:r w:rsidR="007E0364" w:rsidRPr="008F6297">
        <w:rPr>
          <w:rFonts w:ascii="Arial" w:hAnsi="Arial" w:cs="Arial"/>
        </w:rPr>
      </w:r>
      <w:r w:rsidR="007E0364"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="007E0364" w:rsidRPr="008F6297">
        <w:rPr>
          <w:rFonts w:ascii="Arial" w:hAnsi="Arial" w:cs="Arial"/>
        </w:rPr>
        <w:fldChar w:fldCharType="end"/>
      </w:r>
    </w:p>
    <w:p w:rsidR="007E0364" w:rsidRPr="008F6297" w:rsidRDefault="00805CE0">
      <w:pPr>
        <w:pStyle w:val="TDC3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</w:rPr>
        <w:t>2.1.4</w:t>
      </w:r>
      <w:r w:rsidR="007E0364" w:rsidRPr="008F6297">
        <w:rPr>
          <w:rFonts w:ascii="Arial" w:hAnsi="Arial" w:cs="Arial"/>
        </w:rPr>
        <w:t>Contingency Plan</w:t>
      </w:r>
      <w:r w:rsidR="007E0364" w:rsidRPr="008F6297">
        <w:rPr>
          <w:rFonts w:ascii="Arial" w:hAnsi="Arial" w:cs="Arial"/>
        </w:rPr>
        <w:tab/>
      </w:r>
      <w:r w:rsidR="007E0364" w:rsidRPr="008F6297">
        <w:rPr>
          <w:rFonts w:ascii="Arial" w:hAnsi="Arial" w:cs="Arial"/>
        </w:rPr>
        <w:fldChar w:fldCharType="begin"/>
      </w:r>
      <w:r w:rsidR="007E0364" w:rsidRPr="008F6297">
        <w:rPr>
          <w:rFonts w:ascii="Arial" w:hAnsi="Arial" w:cs="Arial"/>
        </w:rPr>
        <w:instrText xml:space="preserve"> PAGEREF _Toc492790970 \h </w:instrText>
      </w:r>
      <w:r w:rsidR="007E0364" w:rsidRPr="008F6297">
        <w:rPr>
          <w:rFonts w:ascii="Arial" w:hAnsi="Arial" w:cs="Arial"/>
        </w:rPr>
      </w:r>
      <w:r w:rsidR="007E0364"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="007E0364" w:rsidRPr="008F6297">
        <w:rPr>
          <w:rFonts w:ascii="Arial" w:hAnsi="Arial" w:cs="Arial"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2.2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&lt;next Risk Identifier—a descriptive name or number&gt;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_Toc492790971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Puesto"/>
        <w:rPr>
          <w:rFonts w:cs="Arial"/>
        </w:rPr>
      </w:pPr>
      <w:r w:rsidRPr="008F6297">
        <w:rPr>
          <w:rFonts w:cs="Arial"/>
        </w:rPr>
        <w:fldChar w:fldCharType="end"/>
      </w:r>
      <w:r w:rsidRPr="008F6297">
        <w:rPr>
          <w:rFonts w:cs="Arial"/>
        </w:rPr>
        <w:br w:type="page"/>
      </w:r>
      <w:r w:rsidRPr="008F6297">
        <w:rPr>
          <w:rFonts w:cs="Arial"/>
        </w:rPr>
        <w:lastRenderedPageBreak/>
        <w:fldChar w:fldCharType="begin"/>
      </w:r>
      <w:r w:rsidRPr="008F6297">
        <w:rPr>
          <w:rFonts w:cs="Arial"/>
        </w:rPr>
        <w:instrText xml:space="preserve"> TITLE  \* MERGEFORMAT </w:instrText>
      </w:r>
      <w:r w:rsidRPr="008F6297">
        <w:rPr>
          <w:rFonts w:cs="Arial"/>
        </w:rPr>
        <w:fldChar w:fldCharType="separate"/>
      </w:r>
      <w:r w:rsidR="00140D41">
        <w:rPr>
          <w:rFonts w:cs="Arial"/>
        </w:rPr>
        <w:t>Risk List</w:t>
      </w:r>
      <w:r w:rsidRPr="008F6297">
        <w:rPr>
          <w:rFonts w:cs="Arial"/>
        </w:rPr>
        <w:fldChar w:fldCharType="end"/>
      </w:r>
    </w:p>
    <w:p w:rsidR="007E0364" w:rsidRPr="008F6297" w:rsidRDefault="007E0364">
      <w:pPr>
        <w:pStyle w:val="Ttulo1"/>
        <w:rPr>
          <w:rFonts w:cs="Arial"/>
        </w:rPr>
      </w:pPr>
      <w:bookmarkStart w:id="0" w:name="_Toc456598586"/>
      <w:bookmarkStart w:id="1" w:name="_Toc456600917"/>
      <w:bookmarkStart w:id="2" w:name="_Toc492790957"/>
      <w:r w:rsidRPr="008F6297">
        <w:rPr>
          <w:rFonts w:cs="Arial"/>
        </w:rPr>
        <w:t>Introduction</w:t>
      </w:r>
      <w:bookmarkEnd w:id="0"/>
      <w:bookmarkEnd w:id="1"/>
      <w:bookmarkEnd w:id="2"/>
    </w:p>
    <w:p w:rsidR="007E0364" w:rsidRPr="008F6297" w:rsidRDefault="00EA7D2D" w:rsidP="008F6297">
      <w:pPr>
        <w:pStyle w:val="InfoBlue"/>
      </w:pPr>
      <w:r w:rsidRPr="008F6297">
        <w:t>Este documento describe la posible presencia de riesgos durante el desarrollo del software, trabajo entre esquipo y despliegue, lo cual puede llevar a tener complicación con las entregas de valor y entrega final del producto</w:t>
      </w:r>
    </w:p>
    <w:p w:rsidR="007E0364" w:rsidRPr="008F6297" w:rsidRDefault="007E0364">
      <w:pPr>
        <w:pStyle w:val="Ttulo2"/>
        <w:rPr>
          <w:rFonts w:cs="Arial"/>
        </w:rPr>
      </w:pPr>
      <w:bookmarkStart w:id="3" w:name="_Toc456598587"/>
      <w:bookmarkStart w:id="4" w:name="_Toc456600918"/>
      <w:bookmarkStart w:id="5" w:name="_Toc492790958"/>
      <w:r w:rsidRPr="008F6297">
        <w:rPr>
          <w:rFonts w:cs="Arial"/>
        </w:rPr>
        <w:t>Purpose</w:t>
      </w:r>
      <w:bookmarkEnd w:id="3"/>
      <w:bookmarkEnd w:id="4"/>
      <w:bookmarkEnd w:id="5"/>
    </w:p>
    <w:p w:rsidR="00F00EB0" w:rsidRPr="008F6297" w:rsidRDefault="00F00EB0" w:rsidP="00F00EB0">
      <w:pPr>
        <w:ind w:left="720"/>
        <w:rPr>
          <w:rFonts w:ascii="Arial" w:hAnsi="Arial" w:cs="Arial"/>
          <w:sz w:val="22"/>
          <w:szCs w:val="24"/>
          <w:lang w:val="es-CO"/>
        </w:rPr>
      </w:pPr>
      <w:bookmarkStart w:id="6" w:name="_Toc456598588"/>
      <w:bookmarkStart w:id="7" w:name="_Toc456600919"/>
      <w:bookmarkStart w:id="8" w:name="_Toc492790959"/>
      <w:r w:rsidRPr="008F6297">
        <w:rPr>
          <w:rFonts w:ascii="Arial" w:hAnsi="Arial" w:cs="Arial"/>
          <w:sz w:val="22"/>
          <w:szCs w:val="24"/>
          <w:lang w:val="es-CO"/>
        </w:rPr>
        <w:t>Este documento describe los factores de riesgo que se puedan presentar en el desarrollo del software como también durante la ejecución del proyecto.</w:t>
      </w:r>
    </w:p>
    <w:p w:rsidR="008F6297" w:rsidRPr="008F6297" w:rsidRDefault="007E0364" w:rsidP="008F6297">
      <w:pPr>
        <w:pStyle w:val="Ttulo2"/>
        <w:rPr>
          <w:rFonts w:cs="Arial"/>
        </w:rPr>
      </w:pPr>
      <w:r w:rsidRPr="008F6297">
        <w:rPr>
          <w:rFonts w:cs="Arial"/>
        </w:rPr>
        <w:t>Scope</w:t>
      </w:r>
      <w:bookmarkEnd w:id="6"/>
      <w:bookmarkEnd w:id="7"/>
      <w:bookmarkEnd w:id="8"/>
    </w:p>
    <w:p w:rsidR="008F6297" w:rsidRPr="008F6297" w:rsidRDefault="008F6297" w:rsidP="008F6297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sz w:val="22"/>
          <w:lang w:val="es-ES"/>
        </w:rPr>
        <w:t>Garantizar que los riesgos se identifican de forma activa, analizan y gestionan a lo largo de la vida del proyecto. Los riesgos serán identificados lo antes posible en el proyecto a fin de minimizar su impacto.</w:t>
      </w:r>
    </w:p>
    <w:p w:rsidR="007E0364" w:rsidRPr="008F6297" w:rsidRDefault="007E0364">
      <w:pPr>
        <w:pStyle w:val="Ttulo2"/>
        <w:rPr>
          <w:rFonts w:cs="Arial"/>
        </w:rPr>
      </w:pPr>
      <w:bookmarkStart w:id="9" w:name="_Toc456598589"/>
      <w:bookmarkStart w:id="10" w:name="_Toc456600920"/>
      <w:bookmarkStart w:id="11" w:name="_Toc492790960"/>
      <w:r w:rsidRPr="008F6297">
        <w:rPr>
          <w:rFonts w:cs="Arial"/>
        </w:rPr>
        <w:t>Definitions, Acronyms, and Abbreviations</w:t>
      </w:r>
      <w:bookmarkEnd w:id="9"/>
      <w:bookmarkEnd w:id="10"/>
      <w:bookmarkEnd w:id="11"/>
    </w:p>
    <w:p w:rsidR="007E0364" w:rsidRPr="008F6297" w:rsidRDefault="00BF6E09" w:rsidP="008F6297">
      <w:pPr>
        <w:pStyle w:val="InfoBlue"/>
      </w:pPr>
      <w:bookmarkStart w:id="12" w:name="_GoBack"/>
      <w:r w:rsidRPr="00BF6E09">
        <w:rPr>
          <w:b/>
        </w:rPr>
        <w:t>Desarrollo</w:t>
      </w:r>
      <w:bookmarkEnd w:id="12"/>
      <w:r>
        <w:t xml:space="preserve">: Construcción mediante una descripción de un problema o necesidad. </w:t>
      </w:r>
    </w:p>
    <w:p w:rsidR="007E0364" w:rsidRPr="008F6297" w:rsidRDefault="007E0364">
      <w:pPr>
        <w:pStyle w:val="Ttulo2"/>
        <w:rPr>
          <w:rFonts w:cs="Arial"/>
        </w:rPr>
      </w:pPr>
      <w:bookmarkStart w:id="13" w:name="_Toc456598590"/>
      <w:bookmarkStart w:id="14" w:name="_Toc456600921"/>
      <w:bookmarkStart w:id="15" w:name="_Toc492790961"/>
      <w:r w:rsidRPr="008F6297">
        <w:rPr>
          <w:rFonts w:cs="Arial"/>
        </w:rPr>
        <w:t>References</w:t>
      </w:r>
      <w:bookmarkEnd w:id="13"/>
      <w:bookmarkEnd w:id="14"/>
      <w:bookmarkEnd w:id="15"/>
    </w:p>
    <w:p w:rsidR="007E0364" w:rsidRPr="008F6297" w:rsidRDefault="001D48A4" w:rsidP="008F6297">
      <w:pPr>
        <w:pStyle w:val="InfoBlue"/>
      </w:pPr>
      <w:r w:rsidRPr="008F6297">
        <w:t>Calificación de Riesgos: http://matrizderiesgobrigitte.blogspot.com.co/2015/03/matriz-de-riesgo.html</w:t>
      </w:r>
    </w:p>
    <w:p w:rsidR="007E0364" w:rsidRPr="008F6297" w:rsidRDefault="00F00EB0" w:rsidP="00F00EB0">
      <w:pPr>
        <w:rPr>
          <w:rFonts w:ascii="Arial" w:hAnsi="Arial" w:cs="Arial"/>
        </w:rPr>
      </w:pPr>
      <w:r w:rsidRPr="008F6297">
        <w:rPr>
          <w:rFonts w:ascii="Arial" w:hAnsi="Arial" w:cs="Arial"/>
        </w:rPr>
        <w:br w:type="page"/>
      </w:r>
    </w:p>
    <w:p w:rsidR="007E0364" w:rsidRPr="008F6297" w:rsidRDefault="007E0364">
      <w:pPr>
        <w:pStyle w:val="Ttulo1"/>
        <w:rPr>
          <w:rFonts w:cs="Arial"/>
        </w:rPr>
      </w:pPr>
      <w:bookmarkStart w:id="16" w:name="_Toc492790963"/>
      <w:r w:rsidRPr="008F6297">
        <w:rPr>
          <w:rFonts w:cs="Arial"/>
        </w:rPr>
        <w:lastRenderedPageBreak/>
        <w:t>Risks</w:t>
      </w:r>
      <w:bookmarkEnd w:id="16"/>
    </w:p>
    <w:p w:rsidR="007E0364" w:rsidRPr="008F6297" w:rsidRDefault="007E0364">
      <w:pPr>
        <w:pStyle w:val="Ttulo2"/>
        <w:rPr>
          <w:rFonts w:cs="Arial"/>
        </w:rPr>
      </w:pPr>
      <w:bookmarkStart w:id="17" w:name="_Toc492790964"/>
      <w:r w:rsidRPr="008F6297">
        <w:rPr>
          <w:rFonts w:cs="Arial"/>
        </w:rPr>
        <w:t>&lt;Risk Identifier—a descriptive name or number&gt;</w:t>
      </w:r>
      <w:bookmarkEnd w:id="17"/>
      <w:r w:rsidRPr="008F6297">
        <w:rPr>
          <w:rFonts w:cs="Arial"/>
        </w:rPr>
        <w:t xml:space="preserve"> </w:t>
      </w:r>
    </w:p>
    <w:p w:rsidR="00F00EB0" w:rsidRPr="008F6297" w:rsidRDefault="00F00EB0" w:rsidP="00F00EB0">
      <w:pPr>
        <w:numPr>
          <w:ilvl w:val="0"/>
          <w:numId w:val="22"/>
        </w:numPr>
        <w:rPr>
          <w:rFonts w:ascii="Arial" w:hAnsi="Arial" w:cs="Arial"/>
          <w:sz w:val="22"/>
          <w:lang w:val="es-CO"/>
        </w:rPr>
      </w:pPr>
      <w:r w:rsidRPr="008F6297">
        <w:rPr>
          <w:rFonts w:ascii="Arial" w:hAnsi="Arial" w:cs="Arial"/>
          <w:sz w:val="22"/>
          <w:lang w:val="es-CO"/>
        </w:rPr>
        <w:t>Riesgos del Equipo de Trabajo</w:t>
      </w:r>
    </w:p>
    <w:p w:rsidR="00F00EB0" w:rsidRPr="008F6297" w:rsidRDefault="00F00EB0" w:rsidP="00F00EB0">
      <w:pPr>
        <w:numPr>
          <w:ilvl w:val="0"/>
          <w:numId w:val="22"/>
        </w:numPr>
        <w:rPr>
          <w:rFonts w:ascii="Arial" w:hAnsi="Arial" w:cs="Arial"/>
          <w:sz w:val="22"/>
          <w:lang w:val="es-CO"/>
        </w:rPr>
      </w:pPr>
      <w:r w:rsidRPr="008F6297">
        <w:rPr>
          <w:rFonts w:ascii="Arial" w:hAnsi="Arial" w:cs="Arial"/>
          <w:sz w:val="22"/>
          <w:lang w:val="es-CO"/>
        </w:rPr>
        <w:t>Riesgos del Desarrollo</w:t>
      </w:r>
    </w:p>
    <w:p w:rsidR="00F00EB0" w:rsidRPr="008F6297" w:rsidRDefault="00F00EB0" w:rsidP="00F00EB0">
      <w:pPr>
        <w:numPr>
          <w:ilvl w:val="0"/>
          <w:numId w:val="22"/>
        </w:numPr>
        <w:rPr>
          <w:rFonts w:ascii="Arial" w:hAnsi="Arial" w:cs="Arial"/>
          <w:sz w:val="22"/>
          <w:lang w:val="es-CO"/>
        </w:rPr>
      </w:pPr>
      <w:r w:rsidRPr="008F6297">
        <w:rPr>
          <w:rFonts w:ascii="Arial" w:hAnsi="Arial" w:cs="Arial"/>
          <w:sz w:val="22"/>
          <w:lang w:val="es-CO"/>
        </w:rPr>
        <w:t>Riesgos del Despliegue</w:t>
      </w:r>
    </w:p>
    <w:p w:rsidR="007E0364" w:rsidRPr="008F6297" w:rsidRDefault="007E0364">
      <w:pPr>
        <w:pStyle w:val="Ttulo3"/>
        <w:rPr>
          <w:rFonts w:cs="Arial"/>
        </w:rPr>
      </w:pPr>
      <w:bookmarkStart w:id="18" w:name="_Toc492790965"/>
      <w:r w:rsidRPr="008F6297">
        <w:rPr>
          <w:rFonts w:cs="Arial"/>
        </w:rPr>
        <w:t>Risk Magnitude or Ranking</w:t>
      </w:r>
      <w:bookmarkEnd w:id="18"/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Catastrófica</w:t>
      </w:r>
      <w:r w:rsidRPr="008F6297">
        <w:rPr>
          <w:rFonts w:ascii="Arial" w:hAnsi="Arial" w:cs="Arial"/>
          <w:sz w:val="22"/>
          <w:lang w:val="es-ES"/>
        </w:rPr>
        <w:t xml:space="preserve">: Riesgo que tiene el impacto de </w:t>
      </w:r>
      <w:r w:rsidRPr="008F6297">
        <w:rPr>
          <w:rFonts w:ascii="Arial" w:hAnsi="Arial" w:cs="Arial"/>
          <w:i/>
          <w:sz w:val="22"/>
          <w:lang w:val="es-ES"/>
        </w:rPr>
        <w:t>9</w:t>
      </w:r>
      <w:r w:rsidRPr="008F6297">
        <w:rPr>
          <w:rFonts w:ascii="Arial" w:hAnsi="Arial" w:cs="Arial"/>
          <w:sz w:val="22"/>
          <w:lang w:val="es-ES"/>
        </w:rPr>
        <w:t xml:space="preserve"> y 10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Mayor</w:t>
      </w:r>
      <w:r w:rsidRPr="008F6297">
        <w:rPr>
          <w:rFonts w:ascii="Arial" w:hAnsi="Arial" w:cs="Arial"/>
          <w:sz w:val="22"/>
          <w:lang w:val="es-ES"/>
        </w:rPr>
        <w:t>: Riesgo que tiene el impacto de 7 y 8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Moderada</w:t>
      </w:r>
      <w:r w:rsidRPr="008F6297">
        <w:rPr>
          <w:rFonts w:ascii="Arial" w:hAnsi="Arial" w:cs="Arial"/>
          <w:sz w:val="22"/>
          <w:lang w:val="es-ES"/>
        </w:rPr>
        <w:t>: Riesgo que tiene el impacto de 6 y 5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Menor</w:t>
      </w:r>
      <w:r w:rsidRPr="008F6297">
        <w:rPr>
          <w:rFonts w:ascii="Arial" w:hAnsi="Arial" w:cs="Arial"/>
          <w:sz w:val="22"/>
          <w:lang w:val="es-ES"/>
        </w:rPr>
        <w:t>: Riesgo que tiene el impacto de 4 y 3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Insignificativa</w:t>
      </w:r>
      <w:r w:rsidRPr="008F6297">
        <w:rPr>
          <w:rFonts w:ascii="Arial" w:hAnsi="Arial" w:cs="Arial"/>
          <w:sz w:val="22"/>
          <w:lang w:val="es-ES"/>
        </w:rPr>
        <w:t>: Riesgo que tiene el impacto de 2 y 1</w:t>
      </w:r>
    </w:p>
    <w:p w:rsidR="00883AD6" w:rsidRDefault="00883AD6" w:rsidP="00883AD6">
      <w:pPr>
        <w:rPr>
          <w:rFonts w:ascii="Arial" w:hAnsi="Arial" w:cs="Arial"/>
          <w:lang w:val="es-ES"/>
        </w:rPr>
      </w:pPr>
    </w:p>
    <w:tbl>
      <w:tblPr>
        <w:tblW w:w="99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1716"/>
        <w:gridCol w:w="4286"/>
        <w:gridCol w:w="1287"/>
        <w:gridCol w:w="2310"/>
      </w:tblGrid>
      <w:tr w:rsidR="00140D41" w:rsidRPr="00140D41" w:rsidTr="00140D41">
        <w:trPr>
          <w:trHeight w:val="375"/>
        </w:trPr>
        <w:tc>
          <w:tcPr>
            <w:tcW w:w="99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Gestión de riesgos Equipo de Trabajo</w:t>
            </w:r>
          </w:p>
        </w:tc>
      </w:tr>
      <w:tr w:rsidR="00140D41" w:rsidRPr="00140D41" w:rsidTr="00140D41">
        <w:trPr>
          <w:trHeight w:val="9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Nº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Riesgo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Causa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Impacto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Estrategia de Mitigación y/o plan de Contingencia</w:t>
            </w:r>
          </w:p>
        </w:tc>
      </w:tr>
      <w:tr w:rsidR="00140D41" w:rsidRPr="00140D41" w:rsidTr="00140D41">
        <w:trPr>
          <w:trHeight w:val="15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deserción de un integrante </w:t>
            </w: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Discusiones entre el equipo de trabajo, desmotivación 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generar ambientes de trabajo que proporcionen unión y colaboración en el trabajo a realizar</w:t>
            </w:r>
          </w:p>
        </w:tc>
      </w:tr>
      <w:tr w:rsidR="00140D41" w:rsidRPr="00140D41" w:rsidTr="00140D41">
        <w:trPr>
          <w:trHeight w:val="12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Curva de aprendizaje 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El equipo de desarrollo no posee grandes habilidades frente al lenguaje de programación sobre el que se va a desarrollar la aplicación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Capacitaciones, seminarios y manuales de aprendizaje de cada lenguaje existentes.</w:t>
            </w:r>
          </w:p>
        </w:tc>
      </w:tr>
      <w:tr w:rsidR="00140D41" w:rsidRPr="00140D41" w:rsidTr="00140D41">
        <w:trPr>
          <w:trHeight w:val="15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Poco tiempo dedicado  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Falta de compromiso, incumplimiento con las reuniones de equipo 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responsabilidad y sentido de pertenencia con las obligaciones adquiridas</w:t>
            </w:r>
          </w:p>
        </w:tc>
      </w:tr>
      <w:tr w:rsidR="00140D41" w:rsidRPr="00140D41" w:rsidTr="00140D41">
        <w:trPr>
          <w:trHeight w:val="15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Mala Asignación de tareas</w:t>
            </w:r>
          </w:p>
        </w:tc>
        <w:tc>
          <w:tcPr>
            <w:tcW w:w="4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Desconocimiento de las capacidades del equipo</w:t>
            </w:r>
          </w:p>
        </w:tc>
        <w:tc>
          <w:tcPr>
            <w:tcW w:w="12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no existe cronograma claro de las actividades y tareas a realizar, generar listado de obligaciones</w:t>
            </w:r>
          </w:p>
        </w:tc>
      </w:tr>
      <w:tr w:rsidR="00140D41" w:rsidRPr="00140D41" w:rsidTr="00140D41">
        <w:trPr>
          <w:trHeight w:val="12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comunicación entre el equipo</w:t>
            </w:r>
          </w:p>
        </w:tc>
        <w:tc>
          <w:tcPr>
            <w:tcW w:w="4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Conflictos entre personas, una comunicación no efectiva e informal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retroalimentación de parte del equipo para mejorar </w:t>
            </w:r>
            <w:proofErr w:type="spellStart"/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o</w:t>
            </w:r>
            <w:proofErr w:type="spellEnd"/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optimizar los tiempos en el proyecto</w:t>
            </w:r>
          </w:p>
        </w:tc>
      </w:tr>
      <w:tr w:rsidR="00140D41" w:rsidRPr="00140D41" w:rsidTr="00140D41">
        <w:trPr>
          <w:trHeight w:val="1500"/>
        </w:trPr>
        <w:tc>
          <w:tcPr>
            <w:tcW w:w="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lastRenderedPageBreak/>
              <w:t>6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Falta de experiencia en las herramientas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Poca interacción con herramienta de desarrollo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generar capacitaciones cada 6 meses para retroalimentar conocimientos en el desarrollo de </w:t>
            </w:r>
            <w:r w:rsidR="009631DC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software</w:t>
            </w:r>
          </w:p>
        </w:tc>
      </w:tr>
    </w:tbl>
    <w:p w:rsidR="00140D41" w:rsidRDefault="00140D41" w:rsidP="00883AD6">
      <w:pPr>
        <w:rPr>
          <w:rFonts w:ascii="Arial" w:hAnsi="Arial" w:cs="Arial"/>
          <w:lang w:val="es-ES"/>
        </w:rPr>
      </w:pPr>
    </w:p>
    <w:p w:rsidR="00EE620F" w:rsidRDefault="00EE620F" w:rsidP="00883AD6">
      <w:pPr>
        <w:rPr>
          <w:rFonts w:ascii="Arial" w:hAnsi="Arial" w:cs="Arial"/>
          <w:lang w:val="es-ES"/>
        </w:rPr>
      </w:pPr>
    </w:p>
    <w:tbl>
      <w:tblPr>
        <w:tblW w:w="9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2320"/>
        <w:gridCol w:w="3414"/>
        <w:gridCol w:w="1335"/>
        <w:gridCol w:w="2170"/>
      </w:tblGrid>
      <w:tr w:rsidR="00EE620F" w:rsidRPr="00EE620F" w:rsidTr="00EE620F">
        <w:trPr>
          <w:trHeight w:val="375"/>
        </w:trPr>
        <w:tc>
          <w:tcPr>
            <w:tcW w:w="96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Gestión de riesgos Desarrollo</w:t>
            </w:r>
          </w:p>
        </w:tc>
      </w:tr>
      <w:tr w:rsidR="00EE620F" w:rsidRPr="00EE620F" w:rsidTr="00EE620F">
        <w:trPr>
          <w:trHeight w:val="960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Nº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Riesgo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Causa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Probabilidad de Ocurrencia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Estrategia de Mitigación y/o plan de Contingencia</w:t>
            </w:r>
          </w:p>
        </w:tc>
      </w:tr>
      <w:tr w:rsidR="00EE620F" w:rsidRPr="00EE620F" w:rsidTr="00EE620F">
        <w:trPr>
          <w:trHeight w:val="900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Mala elección de framework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no identificar las necesidades, no verificar las habilidades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Implementar métodos para la toma de decisiones </w:t>
            </w:r>
          </w:p>
        </w:tc>
      </w:tr>
      <w:tr w:rsidR="00EE620F" w:rsidRPr="00EE620F" w:rsidTr="00EE620F">
        <w:trPr>
          <w:trHeight w:val="2400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Estimaciones en los desarrollos de las tareas</w:t>
            </w:r>
          </w:p>
        </w:tc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Poca dimensión de las tareas e inexperiencia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utilización de métodos de estimaciones o juicio de expertos para tomar decisiones, tomar de base tiempos de desarrollo anteriores</w:t>
            </w:r>
          </w:p>
        </w:tc>
      </w:tr>
      <w:tr w:rsidR="00EE620F" w:rsidRPr="00EE620F" w:rsidTr="00EE620F">
        <w:trPr>
          <w:trHeight w:val="1500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Mala especificación de los requisitos  </w:t>
            </w:r>
          </w:p>
        </w:tc>
        <w:tc>
          <w:tcPr>
            <w:tcW w:w="3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poca interpretación y dimensión de los requisitos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Diálogos mas periódicos con el cliente donde se pueda plasmar las necesidades</w:t>
            </w:r>
          </w:p>
        </w:tc>
      </w:tr>
      <w:tr w:rsidR="00EE620F" w:rsidRPr="00EE620F" w:rsidTr="00EE620F">
        <w:trPr>
          <w:trHeight w:val="1500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Cambio de requisitos</w:t>
            </w:r>
          </w:p>
        </w:tc>
        <w:tc>
          <w:tcPr>
            <w:tcW w:w="3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Cliente no tiene claramente la necesidad, cambios en las  reglas de negocio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620F" w:rsidRPr="00EE620F" w:rsidRDefault="00EE620F" w:rsidP="00EE620F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EE620F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utilizar framework que sea fácil la administración de cambios de desarrollo</w:t>
            </w:r>
          </w:p>
        </w:tc>
      </w:tr>
    </w:tbl>
    <w:p w:rsidR="00EE620F" w:rsidRDefault="00EE620F" w:rsidP="00883AD6">
      <w:pPr>
        <w:rPr>
          <w:rFonts w:ascii="Arial" w:hAnsi="Arial" w:cs="Arial"/>
          <w:lang w:val="es-ES"/>
        </w:rPr>
      </w:pPr>
    </w:p>
    <w:p w:rsidR="00EE620F" w:rsidRDefault="00EE620F" w:rsidP="00883AD6">
      <w:pPr>
        <w:rPr>
          <w:rFonts w:ascii="Arial" w:hAnsi="Arial" w:cs="Arial"/>
          <w:lang w:val="es-ES"/>
        </w:rPr>
      </w:pPr>
    </w:p>
    <w:p w:rsidR="00EE620F" w:rsidRDefault="00EE620F" w:rsidP="00883AD6">
      <w:pPr>
        <w:rPr>
          <w:rFonts w:ascii="Arial" w:hAnsi="Arial" w:cs="Arial"/>
          <w:lang w:val="es-ES"/>
        </w:rPr>
      </w:pPr>
    </w:p>
    <w:p w:rsidR="00EE620F" w:rsidRDefault="00EE620F" w:rsidP="00883AD6">
      <w:pPr>
        <w:rPr>
          <w:rFonts w:ascii="Arial" w:hAnsi="Arial" w:cs="Arial"/>
          <w:lang w:val="es-ES"/>
        </w:rPr>
      </w:pPr>
    </w:p>
    <w:tbl>
      <w:tblPr>
        <w:tblW w:w="900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2180"/>
        <w:gridCol w:w="2928"/>
        <w:gridCol w:w="1316"/>
        <w:gridCol w:w="2195"/>
      </w:tblGrid>
      <w:tr w:rsidR="00140D41" w:rsidRPr="00140D41" w:rsidTr="00140D41">
        <w:trPr>
          <w:trHeight w:val="345"/>
        </w:trPr>
        <w:tc>
          <w:tcPr>
            <w:tcW w:w="9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bottom"/>
            <w:hideMark/>
          </w:tcPr>
          <w:p w:rsidR="00140D41" w:rsidRPr="00140D41" w:rsidRDefault="009631DC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>Gestión</w:t>
            </w:r>
            <w:r w:rsidR="00140D41" w:rsidRPr="00140D41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de riesgos Despliegue</w:t>
            </w:r>
          </w:p>
        </w:tc>
      </w:tr>
      <w:tr w:rsidR="00140D41" w:rsidRPr="00140D41" w:rsidTr="00140D41">
        <w:trPr>
          <w:trHeight w:val="93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Nº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Riesgo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Causa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Impacto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Estrategia de Mitigación y/o plan de Contingencia</w:t>
            </w:r>
          </w:p>
        </w:tc>
      </w:tr>
      <w:tr w:rsidR="00140D41" w:rsidRPr="00140D41" w:rsidTr="00140D41">
        <w:trPr>
          <w:trHeight w:val="18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lastRenderedPageBreak/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El producto final no gusta</w:t>
            </w:r>
          </w:p>
        </w:tc>
        <w:tc>
          <w:tcPr>
            <w:tcW w:w="3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No encuentra las funcionalidades que se esperaba </w:t>
            </w:r>
          </w:p>
        </w:tc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0D41" w:rsidRPr="00140D41" w:rsidRDefault="009631DC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Generando</w:t>
            </w:r>
            <w:r w:rsidR="00140D41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capacitación</w:t>
            </w:r>
            <w:r w:rsidR="00140D41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de uso del 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software</w:t>
            </w:r>
            <w:r w:rsidR="00140D41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, acompañamiento en soporte y manual de uso.</w:t>
            </w:r>
          </w:p>
        </w:tc>
      </w:tr>
      <w:tr w:rsidR="00140D41" w:rsidRPr="00140D41" w:rsidTr="00140D41">
        <w:trPr>
          <w:trHeight w:val="15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no hay </w:t>
            </w:r>
            <w:r w:rsidR="009631DC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participación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del cliente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falta de </w:t>
            </w:r>
            <w:r w:rsidR="009631DC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interés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, dificultades de tiempo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0D41" w:rsidRPr="00140D41" w:rsidRDefault="009631DC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Entregas</w:t>
            </w:r>
            <w:r w:rsidR="00140D41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terminadas en las fechas pautadas, 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calificación</w:t>
            </w:r>
            <w:r w:rsidR="00140D41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del cliente sobre los avances hechos.</w:t>
            </w:r>
          </w:p>
        </w:tc>
      </w:tr>
      <w:tr w:rsidR="00140D41" w:rsidRPr="00140D41" w:rsidTr="00140D41">
        <w:trPr>
          <w:trHeight w:val="21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Cambio de políticas 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La adopción de una ley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estos cambios </w:t>
            </w:r>
            <w:r w:rsidR="009631DC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están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sujetos al modelo de negocio si afecta el alcance del proyecto se debe redefinir nuevamente su desarrollo</w:t>
            </w:r>
          </w:p>
        </w:tc>
      </w:tr>
      <w:tr w:rsidR="00140D41" w:rsidRPr="00140D41" w:rsidTr="00140D41">
        <w:trPr>
          <w:trHeight w:val="2100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mala o poca </w:t>
            </w:r>
            <w:r w:rsidR="009631DC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capacitación</w:t>
            </w: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del software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Insuficiente tiempo dedicado a los usuarios 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0D41" w:rsidRPr="00140D41" w:rsidRDefault="00140D41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0D41" w:rsidRPr="00140D41" w:rsidRDefault="009631DC" w:rsidP="00140D41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</w:pPr>
            <w:r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>Verificar</w:t>
            </w:r>
            <w:r w:rsidR="00140D41" w:rsidRPr="00140D41">
              <w:rPr>
                <w:rFonts w:ascii="Calibri" w:hAnsi="Calibri" w:cs="Calibri"/>
                <w:color w:val="000000"/>
                <w:sz w:val="22"/>
                <w:szCs w:val="22"/>
                <w:lang w:val="es-ES" w:eastAsia="es-ES"/>
              </w:rPr>
              <w:t xml:space="preserve"> el nivel de complejidad del software y el desarrollo de demos  y manuales ilustrativos para su aprendizaje.</w:t>
            </w:r>
          </w:p>
        </w:tc>
      </w:tr>
    </w:tbl>
    <w:p w:rsidR="00140D41" w:rsidRDefault="00140D41" w:rsidP="00883AD6">
      <w:pPr>
        <w:rPr>
          <w:rFonts w:ascii="Arial" w:hAnsi="Arial" w:cs="Arial"/>
          <w:lang w:val="es-ES"/>
        </w:rPr>
      </w:pPr>
    </w:p>
    <w:p w:rsidR="00140D41" w:rsidRPr="008F6297" w:rsidRDefault="00140D41" w:rsidP="00883AD6">
      <w:pPr>
        <w:rPr>
          <w:rFonts w:ascii="Arial" w:hAnsi="Arial" w:cs="Arial"/>
          <w:lang w:val="es-ES"/>
        </w:rPr>
      </w:pPr>
    </w:p>
    <w:p w:rsidR="007E0364" w:rsidRPr="008F6297" w:rsidRDefault="007E0364">
      <w:pPr>
        <w:pStyle w:val="Ttulo3"/>
        <w:rPr>
          <w:rFonts w:cs="Arial"/>
        </w:rPr>
      </w:pPr>
      <w:bookmarkStart w:id="19" w:name="_Toc492790966"/>
      <w:r w:rsidRPr="008F6297">
        <w:rPr>
          <w:rFonts w:cs="Arial"/>
        </w:rPr>
        <w:t>Description</w:t>
      </w:r>
      <w:bookmarkEnd w:id="19"/>
    </w:p>
    <w:p w:rsidR="00F00EB0" w:rsidRPr="008F6297" w:rsidRDefault="00F00EB0" w:rsidP="00F00EB0">
      <w:pPr>
        <w:ind w:left="720"/>
        <w:rPr>
          <w:rFonts w:ascii="Arial" w:hAnsi="Arial" w:cs="Arial"/>
          <w:sz w:val="22"/>
          <w:szCs w:val="22"/>
          <w:lang w:val="es-ES"/>
        </w:rPr>
      </w:pPr>
      <w:r w:rsidRPr="008F6297">
        <w:rPr>
          <w:rFonts w:ascii="Arial" w:hAnsi="Arial" w:cs="Arial"/>
          <w:sz w:val="22"/>
          <w:szCs w:val="22"/>
          <w:lang w:val="es-ES"/>
        </w:rPr>
        <w:t>La identificación de los riesgos implica varios componentes sobre el desarrollo del software, tales como:</w:t>
      </w:r>
    </w:p>
    <w:p w:rsidR="00F00EB0" w:rsidRPr="008F6297" w:rsidRDefault="00F00EB0" w:rsidP="00F00EB0">
      <w:pPr>
        <w:numPr>
          <w:ilvl w:val="0"/>
          <w:numId w:val="24"/>
        </w:numPr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Rendimiento de desarrollo</w:t>
      </w:r>
    </w:p>
    <w:p w:rsidR="00F00EB0" w:rsidRPr="008F6297" w:rsidRDefault="00F00EB0" w:rsidP="00F00EB0">
      <w:pPr>
        <w:numPr>
          <w:ilvl w:val="0"/>
          <w:numId w:val="24"/>
        </w:numPr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Planificación</w:t>
      </w:r>
    </w:p>
    <w:p w:rsidR="00F00EB0" w:rsidRPr="008F6297" w:rsidRDefault="00F00EB0" w:rsidP="00F00EB0">
      <w:pPr>
        <w:numPr>
          <w:ilvl w:val="0"/>
          <w:numId w:val="24"/>
        </w:numPr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Equipo de trabajo</w:t>
      </w:r>
    </w:p>
    <w:p w:rsidR="00F00EB0" w:rsidRPr="008F6297" w:rsidRDefault="00F00EB0" w:rsidP="00F00EB0">
      <w:pPr>
        <w:numPr>
          <w:ilvl w:val="0"/>
          <w:numId w:val="24"/>
        </w:numPr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Partes interesadas en el proyecto</w:t>
      </w:r>
    </w:p>
    <w:p w:rsidR="007E0364" w:rsidRPr="008F6297" w:rsidRDefault="007E0364">
      <w:pPr>
        <w:pStyle w:val="Ttulo3"/>
        <w:rPr>
          <w:rFonts w:cs="Arial"/>
        </w:rPr>
      </w:pPr>
      <w:bookmarkStart w:id="20" w:name="_Toc492790969"/>
      <w:r w:rsidRPr="008F6297">
        <w:rPr>
          <w:rFonts w:cs="Arial"/>
        </w:rPr>
        <w:t>Mitigation Strategy</w:t>
      </w:r>
      <w:bookmarkEnd w:id="20"/>
    </w:p>
    <w:p w:rsidR="000C6587" w:rsidRPr="00FF6760" w:rsidRDefault="000C6587" w:rsidP="00FF6760">
      <w:pPr>
        <w:ind w:left="720"/>
        <w:jc w:val="both"/>
        <w:rPr>
          <w:rFonts w:ascii="Arial" w:hAnsi="Arial" w:cs="Arial"/>
          <w:b/>
          <w:sz w:val="22"/>
          <w:szCs w:val="22"/>
          <w:lang w:val="es-CO"/>
        </w:rPr>
      </w:pPr>
      <w:bookmarkStart w:id="21" w:name="_Toc492790970"/>
      <w:r w:rsidRPr="00FF6760">
        <w:rPr>
          <w:rFonts w:ascii="Arial" w:hAnsi="Arial" w:cs="Arial"/>
          <w:b/>
          <w:sz w:val="22"/>
          <w:szCs w:val="22"/>
          <w:lang w:val="es-ES_tradnl"/>
        </w:rPr>
        <w:t>Monitorización del riesgo</w:t>
      </w:r>
    </w:p>
    <w:p w:rsidR="000C6587" w:rsidRPr="00FF6760" w:rsidRDefault="000C6587" w:rsidP="000C6587">
      <w:pPr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F6760">
        <w:rPr>
          <w:rFonts w:ascii="Arial" w:hAnsi="Arial" w:cs="Arial"/>
          <w:sz w:val="22"/>
          <w:szCs w:val="22"/>
          <w:lang w:val="es-ES_tradnl"/>
        </w:rPr>
        <w:t>Monitorizar periódicamente dichos factores.</w:t>
      </w:r>
    </w:p>
    <w:p w:rsidR="000C6587" w:rsidRPr="00FF6760" w:rsidRDefault="000C6587" w:rsidP="000C6587">
      <w:pPr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F6760">
        <w:rPr>
          <w:rFonts w:ascii="Arial" w:hAnsi="Arial" w:cs="Arial"/>
          <w:sz w:val="22"/>
          <w:szCs w:val="22"/>
          <w:lang w:val="es-ES_tradnl"/>
        </w:rPr>
        <w:t>Monitorizar la efectividad real de las acciones encaminadas a evitar el riesgo.</w:t>
      </w:r>
    </w:p>
    <w:p w:rsidR="000C6587" w:rsidRPr="00FF6760" w:rsidRDefault="000C6587" w:rsidP="000C6587">
      <w:pPr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F6760">
        <w:rPr>
          <w:rFonts w:ascii="Arial" w:hAnsi="Arial" w:cs="Arial"/>
          <w:sz w:val="22"/>
          <w:szCs w:val="22"/>
          <w:lang w:val="es-CO"/>
        </w:rPr>
        <w:t>Todas las solicitudes de cambio de proyecto serán analizados por su posible impacto en los riesgos del proyecto.</w:t>
      </w:r>
    </w:p>
    <w:p w:rsidR="007E0364" w:rsidRPr="008F6297" w:rsidRDefault="007E0364">
      <w:pPr>
        <w:pStyle w:val="Ttulo3"/>
        <w:rPr>
          <w:rFonts w:cs="Arial"/>
        </w:rPr>
      </w:pPr>
      <w:r w:rsidRPr="008F6297">
        <w:rPr>
          <w:rFonts w:cs="Arial"/>
        </w:rPr>
        <w:t>Contingency Plan</w:t>
      </w:r>
      <w:bookmarkEnd w:id="21"/>
    </w:p>
    <w:p w:rsidR="007451C6" w:rsidRPr="008F6297" w:rsidRDefault="007451C6" w:rsidP="007451C6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4"/>
          <w:lang w:val="es-CO"/>
        </w:rPr>
      </w:pPr>
      <w:bookmarkStart w:id="22" w:name="_Toc492790971"/>
      <w:r w:rsidRPr="008F6297">
        <w:rPr>
          <w:rFonts w:ascii="Arial" w:hAnsi="Arial" w:cs="Arial"/>
          <w:sz w:val="22"/>
          <w:szCs w:val="24"/>
          <w:lang w:val="es-ES_tradnl"/>
        </w:rPr>
        <w:t xml:space="preserve">Se definen las estratégicas y acciones a tomar para evitar que los efectos se </w:t>
      </w:r>
      <w:r w:rsidRPr="008F6297">
        <w:rPr>
          <w:rFonts w:ascii="Arial" w:hAnsi="Arial" w:cs="Arial"/>
          <w:sz w:val="22"/>
          <w:szCs w:val="24"/>
          <w:lang w:val="es-ES_tradnl"/>
        </w:rPr>
        <w:lastRenderedPageBreak/>
        <w:t>minimicen.</w:t>
      </w:r>
    </w:p>
    <w:p w:rsidR="007451C6" w:rsidRPr="008F6297" w:rsidRDefault="007451C6" w:rsidP="007451C6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4"/>
          <w:lang w:val="es-CO"/>
        </w:rPr>
      </w:pPr>
      <w:r w:rsidRPr="008F6297">
        <w:rPr>
          <w:rFonts w:ascii="Arial" w:hAnsi="Arial" w:cs="Arial"/>
          <w:sz w:val="22"/>
          <w:szCs w:val="24"/>
          <w:lang w:val="es-ES_tradnl"/>
        </w:rPr>
        <w:t xml:space="preserve">Nunca se podrá reducir a cero el coste del plan de contingencia. </w:t>
      </w:r>
    </w:p>
    <w:p w:rsidR="007451C6" w:rsidRPr="008F6297" w:rsidRDefault="007451C6" w:rsidP="007451C6">
      <w:pPr>
        <w:numPr>
          <w:ilvl w:val="0"/>
          <w:numId w:val="27"/>
        </w:numPr>
        <w:jc w:val="both"/>
        <w:rPr>
          <w:rFonts w:ascii="Arial" w:hAnsi="Arial" w:cs="Arial"/>
          <w:sz w:val="22"/>
          <w:szCs w:val="24"/>
          <w:lang w:val="es-CO"/>
        </w:rPr>
      </w:pPr>
      <w:r w:rsidRPr="008F6297">
        <w:rPr>
          <w:rFonts w:ascii="Arial" w:hAnsi="Arial" w:cs="Arial"/>
          <w:sz w:val="22"/>
          <w:szCs w:val="24"/>
          <w:lang w:val="es-ES_tradnl"/>
        </w:rPr>
        <w:t>Deben tratarse por separado, teniendo que tratarse como un requerimiento especial, observado en todas las fases del ciclo de vida.</w:t>
      </w:r>
    </w:p>
    <w:p w:rsidR="007451C6" w:rsidRPr="008F6297" w:rsidRDefault="007451C6" w:rsidP="007451C6">
      <w:pPr>
        <w:numPr>
          <w:ilvl w:val="0"/>
          <w:numId w:val="27"/>
        </w:numPr>
        <w:jc w:val="both"/>
        <w:rPr>
          <w:rFonts w:ascii="Arial" w:hAnsi="Arial" w:cs="Arial"/>
          <w:sz w:val="22"/>
          <w:szCs w:val="24"/>
          <w:lang w:val="es-CO"/>
        </w:rPr>
      </w:pPr>
      <w:r w:rsidRPr="008F6297">
        <w:rPr>
          <w:rFonts w:ascii="Arial" w:hAnsi="Arial" w:cs="Arial"/>
          <w:sz w:val="22"/>
          <w:szCs w:val="24"/>
          <w:lang w:val="es-ES_tradnl"/>
        </w:rPr>
        <w:t>Se puede incluir dentro de las actividades de validación de calidad del producto.</w:t>
      </w:r>
    </w:p>
    <w:p w:rsidR="007E0364" w:rsidRPr="008F6297" w:rsidRDefault="007E0364">
      <w:pPr>
        <w:pStyle w:val="Ttulo2"/>
        <w:rPr>
          <w:rFonts w:cs="Arial"/>
        </w:rPr>
      </w:pPr>
      <w:r w:rsidRPr="008F6297">
        <w:rPr>
          <w:rFonts w:cs="Arial"/>
        </w:rPr>
        <w:t>&lt;next Risk Identifier—a descriptive name or number&gt;</w:t>
      </w:r>
      <w:bookmarkEnd w:id="22"/>
    </w:p>
    <w:sectPr w:rsidR="007E0364" w:rsidRPr="008F62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74E" w:rsidRDefault="0005474E">
      <w:pPr>
        <w:spacing w:line="240" w:lineRule="auto"/>
      </w:pPr>
      <w:r>
        <w:separator/>
      </w:r>
    </w:p>
  </w:endnote>
  <w:endnote w:type="continuationSeparator" w:id="0">
    <w:p w:rsidR="0005474E" w:rsidRDefault="000547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64" w:rsidRDefault="007E036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E0364" w:rsidRDefault="007E036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036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0364" w:rsidRDefault="007E036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0364" w:rsidRPr="00C73C85" w:rsidRDefault="00C73C85">
          <w:pPr>
            <w:jc w:val="center"/>
            <w:rPr>
              <w:lang w:val="es-ES"/>
            </w:rPr>
          </w:pPr>
          <w:r w:rsidRPr="00C73C85">
            <w:rPr>
              <w:lang w:val="es-ES"/>
            </w:rPr>
            <w:t>DEPOSITO LA QUINTA S.A</w:t>
          </w:r>
          <w:r w:rsidR="007E0364" w:rsidRPr="00C73C85">
            <w:rPr>
              <w:lang w:val="es-ES"/>
            </w:rPr>
            <w:t xml:space="preserve">, </w:t>
          </w:r>
          <w:r w:rsidR="007E0364">
            <w:fldChar w:fldCharType="begin"/>
          </w:r>
          <w:r w:rsidR="007E0364">
            <w:instrText xml:space="preserve"> DATE \@ "yyyy" </w:instrText>
          </w:r>
          <w:r w:rsidR="007E0364">
            <w:fldChar w:fldCharType="separate"/>
          </w:r>
          <w:r w:rsidR="00140D41">
            <w:rPr>
              <w:noProof/>
            </w:rPr>
            <w:t>2016</w:t>
          </w:r>
          <w:r w:rsidR="007E0364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0364" w:rsidRDefault="007E036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F6E0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F6E0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:rsidR="007E0364" w:rsidRDefault="007E036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64" w:rsidRDefault="007E036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74E" w:rsidRDefault="0005474E">
      <w:pPr>
        <w:spacing w:line="240" w:lineRule="auto"/>
      </w:pPr>
      <w:r>
        <w:separator/>
      </w:r>
    </w:p>
  </w:footnote>
  <w:footnote w:type="continuationSeparator" w:id="0">
    <w:p w:rsidR="0005474E" w:rsidRDefault="000547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64" w:rsidRDefault="007E0364">
    <w:pPr>
      <w:rPr>
        <w:sz w:val="24"/>
      </w:rPr>
    </w:pPr>
  </w:p>
  <w:p w:rsidR="007E0364" w:rsidRDefault="007E0364">
    <w:pPr>
      <w:pBdr>
        <w:top w:val="single" w:sz="6" w:space="1" w:color="auto"/>
      </w:pBdr>
      <w:rPr>
        <w:sz w:val="24"/>
      </w:rPr>
    </w:pPr>
  </w:p>
  <w:p w:rsidR="00891B87" w:rsidRPr="00891B87" w:rsidRDefault="00891B87" w:rsidP="00891B87">
    <w:pPr>
      <w:pStyle w:val="Puesto"/>
      <w:jc w:val="right"/>
      <w:rPr>
        <w:lang w:val="es-ES"/>
      </w:rPr>
    </w:pPr>
    <w:r w:rsidRPr="00891B87">
      <w:rPr>
        <w:lang w:val="es-ES"/>
      </w:rPr>
      <w:t>Deposito la Quinta S.A.</w:t>
    </w:r>
  </w:p>
  <w:p w:rsidR="007E0364" w:rsidRPr="00891B87" w:rsidRDefault="007E0364">
    <w:pPr>
      <w:pBdr>
        <w:bottom w:val="single" w:sz="6" w:space="1" w:color="auto"/>
      </w:pBdr>
      <w:jc w:val="right"/>
      <w:rPr>
        <w:sz w:val="24"/>
        <w:lang w:val="es-ES"/>
      </w:rPr>
    </w:pPr>
  </w:p>
  <w:p w:rsidR="007E0364" w:rsidRPr="00891B87" w:rsidRDefault="007E036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03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0364" w:rsidRPr="00891B87" w:rsidRDefault="00891B87" w:rsidP="00891B87">
          <w:pPr>
            <w:rPr>
              <w:lang w:val="es-ES"/>
            </w:rPr>
          </w:pPr>
          <w:r w:rsidRPr="00891B87">
            <w:rPr>
              <w:b/>
              <w:lang w:val="es-ES"/>
            </w:rPr>
            <w:t>DEPOSITO LA QUINTA S.A</w:t>
          </w:r>
        </w:p>
      </w:tc>
      <w:tc>
        <w:tcPr>
          <w:tcW w:w="3179" w:type="dxa"/>
        </w:tcPr>
        <w:p w:rsidR="007E0364" w:rsidRDefault="00891B87">
          <w:pPr>
            <w:tabs>
              <w:tab w:val="left" w:pos="1135"/>
            </w:tabs>
            <w:spacing w:before="40"/>
            <w:ind w:right="68"/>
          </w:pPr>
          <w:r w:rsidRPr="00891B87">
            <w:rPr>
              <w:lang w:val="es-ES"/>
            </w:rPr>
            <w:t xml:space="preserve">  </w:t>
          </w:r>
          <w:r>
            <w:t>Version:           1.0</w:t>
          </w:r>
        </w:p>
      </w:tc>
    </w:tr>
    <w:tr w:rsidR="007E03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7E0364" w:rsidRDefault="007E0364">
          <w:fldSimple w:instr=" TITLE  \* MERGEFORMAT ">
            <w:r w:rsidR="00140D41">
              <w:t>Risk List</w:t>
            </w:r>
          </w:fldSimple>
        </w:p>
      </w:tc>
      <w:tc>
        <w:tcPr>
          <w:tcW w:w="3179" w:type="dxa"/>
        </w:tcPr>
        <w:p w:rsidR="007E0364" w:rsidRDefault="00891B87">
          <w:r>
            <w:t xml:space="preserve">  Date:  09/03/2016</w:t>
          </w:r>
        </w:p>
      </w:tc>
    </w:tr>
    <w:tr w:rsidR="007E036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7E0364" w:rsidRDefault="007E0364" w:rsidP="00A632DC"/>
      </w:tc>
    </w:tr>
  </w:tbl>
  <w:p w:rsidR="007E0364" w:rsidRDefault="007E036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364" w:rsidRDefault="007E036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A631E1"/>
    <w:multiLevelType w:val="hybridMultilevel"/>
    <w:tmpl w:val="654482AE"/>
    <w:lvl w:ilvl="0" w:tplc="ED58D458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8219A">
      <w:start w:val="1138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B8E632" w:tentative="1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ED3A" w:tentative="1">
      <w:start w:val="1"/>
      <w:numFmt w:val="bullet"/>
      <w:lvlText w:val="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A2722" w:tentative="1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2BAA4" w:tentative="1">
      <w:start w:val="1"/>
      <w:numFmt w:val="bullet"/>
      <w:lvlText w:val="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CDF66" w:tentative="1">
      <w:start w:val="1"/>
      <w:numFmt w:val="bullet"/>
      <w:lvlText w:val="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C370C" w:tentative="1">
      <w:start w:val="1"/>
      <w:numFmt w:val="bullet"/>
      <w:lvlText w:val="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C6304" w:tentative="1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9E6994"/>
    <w:multiLevelType w:val="hybridMultilevel"/>
    <w:tmpl w:val="3DF663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3B6CC1"/>
    <w:multiLevelType w:val="hybridMultilevel"/>
    <w:tmpl w:val="1390CE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6A033F"/>
    <w:multiLevelType w:val="hybridMultilevel"/>
    <w:tmpl w:val="92728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02304"/>
    <w:multiLevelType w:val="hybridMultilevel"/>
    <w:tmpl w:val="0434BA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8545DC"/>
    <w:multiLevelType w:val="hybridMultilevel"/>
    <w:tmpl w:val="91329D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AB12D8E"/>
    <w:multiLevelType w:val="hybridMultilevel"/>
    <w:tmpl w:val="94003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5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4"/>
  </w:num>
  <w:num w:numId="23">
    <w:abstractNumId w:val="3"/>
  </w:num>
  <w:num w:numId="24">
    <w:abstractNumId w:val="20"/>
  </w:num>
  <w:num w:numId="25">
    <w:abstractNumId w:val="17"/>
  </w:num>
  <w:num w:numId="26">
    <w:abstractNumId w:val="1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1"/>
    <w:rsid w:val="0005474E"/>
    <w:rsid w:val="000C6587"/>
    <w:rsid w:val="00140D41"/>
    <w:rsid w:val="001D48A4"/>
    <w:rsid w:val="001D6E10"/>
    <w:rsid w:val="005B6154"/>
    <w:rsid w:val="005D4805"/>
    <w:rsid w:val="006D0D42"/>
    <w:rsid w:val="007451C6"/>
    <w:rsid w:val="007E0364"/>
    <w:rsid w:val="00805CE0"/>
    <w:rsid w:val="00883AD6"/>
    <w:rsid w:val="00891B87"/>
    <w:rsid w:val="008F6297"/>
    <w:rsid w:val="009631DC"/>
    <w:rsid w:val="00A632DC"/>
    <w:rsid w:val="00BF6E09"/>
    <w:rsid w:val="00C73C85"/>
    <w:rsid w:val="00EA7D2D"/>
    <w:rsid w:val="00EE620F"/>
    <w:rsid w:val="00F00EB0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A4141-8DF5-4400-8E85-B5EC58E0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F6297"/>
    <w:pPr>
      <w:spacing w:after="120"/>
      <w:ind w:left="720"/>
    </w:pPr>
    <w:rPr>
      <w:rFonts w:ascii="Arial" w:hAnsi="Arial" w:cs="Arial"/>
      <w:color w:val="000000"/>
      <w:sz w:val="22"/>
      <w:lang w:val="es-ES"/>
    </w:rPr>
  </w:style>
  <w:style w:type="character" w:styleId="Hipervnculo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xt\Dropbox\Public\U\10%20SEMESTRE\SOFTWARE%20III\Proyecto\09-03-2016_Risk%20List_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09-03-2016_Risk List_v1.0.dot</Template>
  <TotalTime>39</TotalTime>
  <Pages>8</Pages>
  <Words>954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Next</dc:creator>
  <cp:keywords/>
  <dc:description/>
  <cp:lastModifiedBy>Next</cp:lastModifiedBy>
  <cp:revision>3</cp:revision>
  <dcterms:created xsi:type="dcterms:W3CDTF">2016-03-10T19:55:00Z</dcterms:created>
  <dcterms:modified xsi:type="dcterms:W3CDTF">2016-03-10T20:34:00Z</dcterms:modified>
</cp:coreProperties>
</file>